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9A402" w14:textId="77777777" w:rsidR="002C1F15" w:rsidRPr="002E3AF8" w:rsidRDefault="002C1F15" w:rsidP="002E3AF8">
      <w:bookmarkStart w:id="0" w:name="_GoBack"/>
      <w:bookmarkEnd w:id="0"/>
    </w:p>
    <w:sectPr w:rsidR="002C1F15" w:rsidRPr="002E3AF8" w:rsidSect="00D24C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BC6C6" w14:textId="77777777" w:rsidR="00AF0061" w:rsidRDefault="00AF0061">
      <w:pPr>
        <w:spacing w:after="0" w:line="240" w:lineRule="auto"/>
      </w:pPr>
      <w:r>
        <w:separator/>
      </w:r>
    </w:p>
  </w:endnote>
  <w:endnote w:type="continuationSeparator" w:id="0">
    <w:p w14:paraId="6BC084F2" w14:textId="77777777" w:rsidR="00AF0061" w:rsidRDefault="00AF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5CFD" w14:textId="77777777" w:rsidR="00AF0061" w:rsidRDefault="00AF0061">
      <w:pPr>
        <w:spacing w:after="0" w:line="240" w:lineRule="auto"/>
      </w:pPr>
      <w:r>
        <w:separator/>
      </w:r>
    </w:p>
  </w:footnote>
  <w:footnote w:type="continuationSeparator" w:id="0">
    <w:p w14:paraId="5A62D7E7" w14:textId="77777777" w:rsidR="00AF0061" w:rsidRDefault="00AF0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F0E0" w14:textId="77777777" w:rsidR="00D24CB7" w:rsidRDefault="00D24CB7" w:rsidP="00D24CB7">
    <w:pPr>
      <w:pStyle w:val="Header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BBE6B8" wp14:editId="128EE45B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1194435" cy="762000"/>
          <wp:effectExtent l="19050" t="0" r="5715" b="0"/>
          <wp:wrapTopAndBottom/>
          <wp:docPr id="1" name="Picture 0" descr="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443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14:paraId="0E9FBCDC" w14:textId="77777777" w:rsidR="00D24CB7" w:rsidRDefault="00D24CB7" w:rsidP="00D24CB7">
    <w:pPr>
      <w:pStyle w:val="Header"/>
      <w:jc w:val="both"/>
    </w:pPr>
    <w:r>
      <w:tab/>
    </w:r>
    <w:r>
      <w:tab/>
      <w:t>COP2334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1D"/>
    <w:rsid w:val="000049FB"/>
    <w:rsid w:val="000675B3"/>
    <w:rsid w:val="000776BC"/>
    <w:rsid w:val="00092823"/>
    <w:rsid w:val="000B44BD"/>
    <w:rsid w:val="00100DE2"/>
    <w:rsid w:val="001246ED"/>
    <w:rsid w:val="00130F0F"/>
    <w:rsid w:val="0016326A"/>
    <w:rsid w:val="001A2100"/>
    <w:rsid w:val="001C14BB"/>
    <w:rsid w:val="001D378C"/>
    <w:rsid w:val="001D4C6B"/>
    <w:rsid w:val="001D76E1"/>
    <w:rsid w:val="001F06AA"/>
    <w:rsid w:val="0020365E"/>
    <w:rsid w:val="002376C4"/>
    <w:rsid w:val="002A481C"/>
    <w:rsid w:val="002C1F15"/>
    <w:rsid w:val="002E3AF8"/>
    <w:rsid w:val="002F6EFB"/>
    <w:rsid w:val="00321273"/>
    <w:rsid w:val="00326881"/>
    <w:rsid w:val="00340371"/>
    <w:rsid w:val="003522DF"/>
    <w:rsid w:val="0038032D"/>
    <w:rsid w:val="003A693A"/>
    <w:rsid w:val="003E3CB4"/>
    <w:rsid w:val="00424AA3"/>
    <w:rsid w:val="00440E1F"/>
    <w:rsid w:val="00460E87"/>
    <w:rsid w:val="004A03DA"/>
    <w:rsid w:val="004A36E5"/>
    <w:rsid w:val="004D14E4"/>
    <w:rsid w:val="004F7B92"/>
    <w:rsid w:val="005179BD"/>
    <w:rsid w:val="00561AB1"/>
    <w:rsid w:val="00565AEA"/>
    <w:rsid w:val="00570B46"/>
    <w:rsid w:val="005857D8"/>
    <w:rsid w:val="005F2D81"/>
    <w:rsid w:val="005F461F"/>
    <w:rsid w:val="0061004B"/>
    <w:rsid w:val="00630CEF"/>
    <w:rsid w:val="00640C94"/>
    <w:rsid w:val="006454D7"/>
    <w:rsid w:val="00647BE8"/>
    <w:rsid w:val="00695347"/>
    <w:rsid w:val="006A04B7"/>
    <w:rsid w:val="00715DDB"/>
    <w:rsid w:val="00770D1A"/>
    <w:rsid w:val="007A2AD2"/>
    <w:rsid w:val="007B6BDF"/>
    <w:rsid w:val="007C6C57"/>
    <w:rsid w:val="007F3F22"/>
    <w:rsid w:val="00831209"/>
    <w:rsid w:val="0083179A"/>
    <w:rsid w:val="00846D90"/>
    <w:rsid w:val="00866A0C"/>
    <w:rsid w:val="008778C3"/>
    <w:rsid w:val="00950BB0"/>
    <w:rsid w:val="00963D8F"/>
    <w:rsid w:val="0097675E"/>
    <w:rsid w:val="009A6D27"/>
    <w:rsid w:val="00A2767F"/>
    <w:rsid w:val="00AB1027"/>
    <w:rsid w:val="00AE27F8"/>
    <w:rsid w:val="00AF0061"/>
    <w:rsid w:val="00AF0C5A"/>
    <w:rsid w:val="00B01DFB"/>
    <w:rsid w:val="00B6137D"/>
    <w:rsid w:val="00B76D38"/>
    <w:rsid w:val="00B85914"/>
    <w:rsid w:val="00C04D0B"/>
    <w:rsid w:val="00C720B2"/>
    <w:rsid w:val="00CB3F6B"/>
    <w:rsid w:val="00CF61DD"/>
    <w:rsid w:val="00CF7BE6"/>
    <w:rsid w:val="00D1348D"/>
    <w:rsid w:val="00D24CB7"/>
    <w:rsid w:val="00D4397E"/>
    <w:rsid w:val="00D479EF"/>
    <w:rsid w:val="00D65E7D"/>
    <w:rsid w:val="00DF7A1D"/>
    <w:rsid w:val="00E93848"/>
    <w:rsid w:val="00EE19FB"/>
    <w:rsid w:val="00F0471C"/>
    <w:rsid w:val="00F22FAC"/>
    <w:rsid w:val="00F50A1D"/>
    <w:rsid w:val="00F86324"/>
    <w:rsid w:val="00FA4623"/>
    <w:rsid w:val="00FC1F89"/>
    <w:rsid w:val="00FC3DD3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4FDD"/>
  <w15:chartTrackingRefBased/>
  <w15:docId w15:val="{2151C10D-BD32-4C37-AC08-1D9ADA67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0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0B2"/>
  </w:style>
  <w:style w:type="character" w:customStyle="1" w:styleId="Heading1Char">
    <w:name w:val="Heading 1 Char"/>
    <w:basedOn w:val="DefaultParagraphFont"/>
    <w:link w:val="Heading1"/>
    <w:uiPriority w:val="9"/>
    <w:rsid w:val="0095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ading\Courses\Feedback_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Feedback_Lab.dotx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Girod, Garrett</dc:creator>
  <cp:keywords/>
  <dc:description/>
  <cp:lastModifiedBy>Girod, Garrett</cp:lastModifiedBy>
  <cp:revision>1</cp:revision>
  <dcterms:created xsi:type="dcterms:W3CDTF">2020-03-31T16:57:00Z</dcterms:created>
  <dcterms:modified xsi:type="dcterms:W3CDTF">2020-03-31T16:58:00Z</dcterms:modified>
</cp:coreProperties>
</file>